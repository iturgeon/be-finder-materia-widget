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6C" w:rsidRDefault="00043E64" w:rsidP="00043E64">
      <w:pPr>
        <w:pStyle w:val="Heading1"/>
      </w:pPr>
      <w:r>
        <w:t>Heading 1</w:t>
      </w:r>
    </w:p>
    <w:p w:rsidR="00043E64" w:rsidRDefault="00043E64" w:rsidP="00043E64"/>
    <w:p w:rsidR="00043E64" w:rsidRDefault="00043E64" w:rsidP="00043E6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consectitur</w:t>
      </w:r>
      <w:proofErr w:type="spellEnd"/>
      <w:r>
        <w:t>…</w:t>
      </w:r>
    </w:p>
    <w:p w:rsidR="005E57E4" w:rsidRDefault="005E57E4" w:rsidP="00043E64"/>
    <w:p w:rsidR="005E57E4" w:rsidRDefault="005E57E4" w:rsidP="00043E64">
      <w:r>
        <w:t xml:space="preserve">Am is </w:t>
      </w:r>
      <w:proofErr w:type="spellStart"/>
      <w:r>
        <w:t>are</w:t>
      </w:r>
      <w:proofErr w:type="spellEnd"/>
      <w:r>
        <w:t xml:space="preserve"> was were be being been</w:t>
      </w:r>
    </w:p>
    <w:p w:rsidR="00043E64" w:rsidRDefault="00043E64" w:rsidP="00043E64"/>
    <w:p w:rsidR="00043E64" w:rsidRDefault="00043E64" w:rsidP="00043E64">
      <w:pPr>
        <w:pStyle w:val="Heading2"/>
      </w:pPr>
      <w:r>
        <w:t>Heading 2</w:t>
      </w:r>
    </w:p>
    <w:p w:rsidR="00043E64" w:rsidRDefault="00043E64" w:rsidP="00043E64"/>
    <w:p w:rsidR="00043E64" w:rsidRDefault="00043E64" w:rsidP="00043E64">
      <w:r>
        <w:t xml:space="preserve">Some more crap. </w:t>
      </w:r>
      <w:proofErr w:type="gramStart"/>
      <w:r>
        <w:t>Lovely.</w:t>
      </w:r>
      <w:proofErr w:type="gramEnd"/>
      <w:r>
        <w:t xml:space="preserve"> </w:t>
      </w:r>
      <w:proofErr w:type="spellStart"/>
      <w:r>
        <w:t>Wooooooooooo</w:t>
      </w:r>
      <w:proofErr w:type="spellEnd"/>
      <w:r>
        <w:t>!</w:t>
      </w:r>
    </w:p>
    <w:p w:rsidR="00043E64" w:rsidRDefault="00043E64" w:rsidP="00043E64"/>
    <w:p w:rsidR="00043E64" w:rsidRDefault="00043E64" w:rsidP="00043E64">
      <w:pPr>
        <w:pStyle w:val="Heading3"/>
      </w:pPr>
      <w:r>
        <w:t>Heading 3.1</w:t>
      </w:r>
    </w:p>
    <w:p w:rsidR="00043E64" w:rsidRDefault="00043E64" w:rsidP="00043E64"/>
    <w:p w:rsidR="00043E64" w:rsidRDefault="00043E64" w:rsidP="00043E64">
      <w:pPr>
        <w:pStyle w:val="ListParagraph"/>
        <w:numPr>
          <w:ilvl w:val="0"/>
          <w:numId w:val="1"/>
        </w:numPr>
      </w:pPr>
      <w:r>
        <w:t>Item 1</w:t>
      </w:r>
    </w:p>
    <w:p w:rsidR="00043E64" w:rsidRDefault="00043E64" w:rsidP="00043E64">
      <w:pPr>
        <w:pStyle w:val="ListParagraph"/>
        <w:numPr>
          <w:ilvl w:val="0"/>
          <w:numId w:val="1"/>
        </w:numPr>
      </w:pPr>
      <w:r>
        <w:t>Item 2</w:t>
      </w:r>
      <w:bookmarkStart w:id="0" w:name="_GoBack"/>
      <w:bookmarkEnd w:id="0"/>
    </w:p>
    <w:p w:rsidR="00043E64" w:rsidRDefault="00043E64" w:rsidP="00043E64">
      <w:pPr>
        <w:pStyle w:val="ListParagraph"/>
        <w:numPr>
          <w:ilvl w:val="0"/>
          <w:numId w:val="1"/>
        </w:numPr>
      </w:pPr>
      <w:r>
        <w:t>Item 5</w:t>
      </w:r>
    </w:p>
    <w:p w:rsidR="00043E64" w:rsidRDefault="00043E64" w:rsidP="00043E64">
      <w:pPr>
        <w:pStyle w:val="Heading3"/>
      </w:pPr>
      <w:r>
        <w:t>Heading 3.2</w:t>
      </w:r>
    </w:p>
    <w:p w:rsidR="00043E64" w:rsidRDefault="00043E64" w:rsidP="00043E64"/>
    <w:p w:rsidR="00043E64" w:rsidRDefault="00043E64" w:rsidP="00043E64">
      <w:pPr>
        <w:pStyle w:val="ListParagraph"/>
        <w:numPr>
          <w:ilvl w:val="0"/>
          <w:numId w:val="2"/>
        </w:numPr>
      </w:pPr>
      <w:r>
        <w:t>Number 1</w:t>
      </w:r>
    </w:p>
    <w:p w:rsidR="00043E64" w:rsidRDefault="00043E64" w:rsidP="00043E64">
      <w:pPr>
        <w:pStyle w:val="ListParagraph"/>
        <w:numPr>
          <w:ilvl w:val="0"/>
          <w:numId w:val="2"/>
        </w:numPr>
      </w:pPr>
      <w:r>
        <w:t>Number 2</w:t>
      </w:r>
    </w:p>
    <w:p w:rsidR="00043E64" w:rsidRDefault="00043E64" w:rsidP="00043E64">
      <w:pPr>
        <w:pStyle w:val="ListParagraph"/>
        <w:numPr>
          <w:ilvl w:val="0"/>
          <w:numId w:val="2"/>
        </w:numPr>
      </w:pPr>
      <w:proofErr w:type="gramStart"/>
      <w:r>
        <w:t>Number … wait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058A" w:rsidRPr="00AB5436" w:rsidTr="005E57E4">
        <w:tc>
          <w:tcPr>
            <w:tcW w:w="3192" w:type="dxa"/>
            <w:shd w:val="clear" w:color="auto" w:fill="00B0F0"/>
          </w:tcPr>
          <w:p w:rsidR="0071058A" w:rsidRPr="00AB5436" w:rsidRDefault="0071058A" w:rsidP="005E57E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54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Here is a table</w:t>
            </w:r>
          </w:p>
        </w:tc>
        <w:tc>
          <w:tcPr>
            <w:tcW w:w="3192" w:type="dxa"/>
            <w:shd w:val="clear" w:color="auto" w:fill="00B0F0"/>
          </w:tcPr>
          <w:p w:rsidR="0071058A" w:rsidRPr="00AB5436" w:rsidRDefault="0071058A" w:rsidP="005E57E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54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With some stuff in it</w:t>
            </w:r>
          </w:p>
        </w:tc>
        <w:tc>
          <w:tcPr>
            <w:tcW w:w="3192" w:type="dxa"/>
            <w:shd w:val="clear" w:color="auto" w:fill="00B0F0"/>
          </w:tcPr>
          <w:p w:rsidR="0071058A" w:rsidRPr="00AB5436" w:rsidRDefault="0071058A" w:rsidP="005E57E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54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 really hope it doesn’t break</w:t>
            </w:r>
          </w:p>
        </w:tc>
      </w:tr>
      <w:tr w:rsidR="0071058A" w:rsidTr="005E57E4">
        <w:tc>
          <w:tcPr>
            <w:tcW w:w="3192" w:type="dxa"/>
          </w:tcPr>
          <w:p w:rsidR="0071058A" w:rsidRDefault="0071058A" w:rsidP="005E57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1058A" w:rsidRDefault="0071058A" w:rsidP="005E57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Horribly when I add it</w:t>
            </w:r>
          </w:p>
        </w:tc>
        <w:tc>
          <w:tcPr>
            <w:tcW w:w="3192" w:type="dxa"/>
          </w:tcPr>
          <w:p w:rsidR="0071058A" w:rsidRDefault="0071058A" w:rsidP="005E57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058A" w:rsidTr="005E57E4">
        <w:tc>
          <w:tcPr>
            <w:tcW w:w="3192" w:type="dxa"/>
          </w:tcPr>
          <w:p w:rsidR="0071058A" w:rsidRDefault="0071058A" w:rsidP="005E57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1058A" w:rsidRDefault="0071058A" w:rsidP="005E57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1058A" w:rsidRDefault="0071058A" w:rsidP="005E57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wysiwyg</w:t>
            </w:r>
            <w:proofErr w:type="spellEnd"/>
          </w:p>
        </w:tc>
      </w:tr>
    </w:tbl>
    <w:p w:rsidR="0071058A" w:rsidRPr="00043E64" w:rsidRDefault="0071058A" w:rsidP="0071058A"/>
    <w:sectPr w:rsidR="0071058A" w:rsidRPr="0004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23FC4"/>
    <w:multiLevelType w:val="hybridMultilevel"/>
    <w:tmpl w:val="2182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94915"/>
    <w:multiLevelType w:val="hybridMultilevel"/>
    <w:tmpl w:val="F992E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64"/>
    <w:rsid w:val="00043E64"/>
    <w:rsid w:val="0008456C"/>
    <w:rsid w:val="0036167B"/>
    <w:rsid w:val="005E57E4"/>
    <w:rsid w:val="0071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E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3E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3E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43E64"/>
    <w:pPr>
      <w:ind w:left="720"/>
      <w:contextualSpacing/>
    </w:pPr>
  </w:style>
  <w:style w:type="table" w:styleId="TableGrid">
    <w:name w:val="Table Grid"/>
    <w:basedOn w:val="TableNormal"/>
    <w:uiPriority w:val="59"/>
    <w:rsid w:val="00710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E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3E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3E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43E64"/>
    <w:pPr>
      <w:ind w:left="720"/>
      <w:contextualSpacing/>
    </w:pPr>
  </w:style>
  <w:style w:type="table" w:styleId="TableGrid">
    <w:name w:val="Table Grid"/>
    <w:basedOn w:val="TableNormal"/>
    <w:uiPriority w:val="59"/>
    <w:rsid w:val="00710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8A2E6580</Template>
  <TotalTime>79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gquinby</dc:creator>
  <cp:lastModifiedBy>gquinby</cp:lastModifiedBy>
  <cp:revision>2</cp:revision>
  <dcterms:created xsi:type="dcterms:W3CDTF">2011-05-20T14:17:00Z</dcterms:created>
  <dcterms:modified xsi:type="dcterms:W3CDTF">2011-05-20T17:53:00Z</dcterms:modified>
</cp:coreProperties>
</file>